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393" w:rsidRDefault="006A2393">
      <w:pPr>
        <w:rPr>
          <w:b/>
          <w:sz w:val="36"/>
          <w:lang w:val="es-AR"/>
        </w:rPr>
      </w:pPr>
      <w:r>
        <w:rPr>
          <w:b/>
          <w:sz w:val="36"/>
          <w:lang w:val="es-AR"/>
        </w:rPr>
        <w:t>INTRODUCCION</w:t>
      </w:r>
    </w:p>
    <w:p w:rsidR="006A2393" w:rsidRPr="00566DFF" w:rsidRDefault="006A2393">
      <w:pPr>
        <w:rPr>
          <w:rFonts w:ascii="Arial" w:hAnsi="Arial" w:cs="Arial"/>
          <w:sz w:val="24"/>
          <w:szCs w:val="24"/>
          <w:vertAlign w:val="superscript"/>
          <w:lang w:val="es-ES_tradnl"/>
        </w:rPr>
      </w:pPr>
      <w:r>
        <w:rPr>
          <w:rFonts w:ascii="Arial" w:hAnsi="Arial" w:cs="Arial"/>
          <w:sz w:val="24"/>
          <w:szCs w:val="24"/>
          <w:lang w:val="es-AR"/>
        </w:rPr>
        <w:t>El uso de tecnicas de Datamining nos permite encontrar relaciones entre conjuntos grandes de datos. Dentro de las distintas tecnicas de mineria de datos se encuentra el arbol de decision, que sera utilizado en el presente trabajo para descubrir estas relaciones y poder, a partir de ellas, clasificar entidades.</w:t>
      </w:r>
    </w:p>
    <w:p w:rsidR="006A2393" w:rsidRDefault="006A2393">
      <w:pPr>
        <w:rPr>
          <w:rFonts w:ascii="Arial" w:hAnsi="Arial" w:cs="Arial"/>
          <w:sz w:val="24"/>
          <w:szCs w:val="24"/>
          <w:lang w:val="es-AR"/>
        </w:rPr>
      </w:pPr>
      <w:r>
        <w:rPr>
          <w:rFonts w:ascii="Arial" w:hAnsi="Arial" w:cs="Arial"/>
          <w:sz w:val="24"/>
          <w:szCs w:val="24"/>
          <w:lang w:val="es-AR"/>
        </w:rPr>
        <w:t xml:space="preserve">Un arbol de decision es un clasificador que utiliza el algoritmo recursivo “Divide y Venceras” para catalogar una entidad dentro de una población a partir de una muestra previamente clasificada. Debido a esta ultima restrición, se encuentra dentro de las tecnicas de Datamining de “aprendizaje supervisado”, ya que sin la muestra previamente clasificada no es posible utilizar la tecnica.  </w:t>
      </w:r>
    </w:p>
    <w:p w:rsidR="006A2393" w:rsidRDefault="006A2393">
      <w:pPr>
        <w:rPr>
          <w:rFonts w:ascii="Arial" w:hAnsi="Arial" w:cs="Arial"/>
          <w:sz w:val="24"/>
          <w:szCs w:val="24"/>
          <w:lang w:val="es-AR"/>
        </w:rPr>
      </w:pPr>
      <w:r w:rsidRPr="00FC5D8A">
        <w:rPr>
          <w:rFonts w:ascii="Arial" w:hAnsi="Arial" w:cs="Arial"/>
          <w:sz w:val="24"/>
          <w:szCs w:val="24"/>
          <w:lang w:val="es-AR"/>
        </w:rPr>
        <w:t xml:space="preserve">En el presente trabajo se pretende encontrar una solución programática para categorizar un conjunto de datos de entrada al sistema. Primero se realiza el planteo del problema y del algoritmo a utilizar capaz de resolverlo. Luego se desarrollan los puntos principales de su implementación y una breve  descripción </w:t>
      </w:r>
      <w:r>
        <w:rPr>
          <w:rFonts w:ascii="Arial" w:hAnsi="Arial" w:cs="Arial"/>
          <w:sz w:val="24"/>
          <w:szCs w:val="24"/>
          <w:lang w:val="es-AR"/>
        </w:rPr>
        <w:t>del código escrito.</w:t>
      </w:r>
    </w:p>
    <w:p w:rsidR="006A2393" w:rsidRDefault="006A2393" w:rsidP="00FC5D8A">
      <w:pPr>
        <w:rPr>
          <w:b/>
          <w:sz w:val="36"/>
          <w:lang w:val="es-AR"/>
        </w:rPr>
      </w:pPr>
      <w:r>
        <w:rPr>
          <w:b/>
          <w:sz w:val="36"/>
          <w:lang w:val="es-AR"/>
        </w:rPr>
        <w:t>PROBLEMA</w:t>
      </w:r>
    </w:p>
    <w:p w:rsidR="006A2393" w:rsidRDefault="006A2393" w:rsidP="00FC5D8A">
      <w:pPr>
        <w:rPr>
          <w:rFonts w:ascii="Arial" w:hAnsi="Arial" w:cs="Arial"/>
          <w:sz w:val="24"/>
          <w:szCs w:val="24"/>
          <w:lang w:val="es-AR"/>
        </w:rPr>
      </w:pPr>
      <w:r>
        <w:rPr>
          <w:rFonts w:ascii="Arial" w:hAnsi="Arial" w:cs="Arial"/>
          <w:sz w:val="24"/>
          <w:szCs w:val="24"/>
          <w:lang w:val="es-AR"/>
        </w:rPr>
        <w:t>El problema planteado es poder obtener un modelo a partir de una muestra que permita categorizar una situación, objeto, o sujeto que tenga un conjunto de atributos variables en común con ella lo mas eficazmente posible. Esta muestra pertenecen a una población, de la cual se tiene una muestra de un conjunto menor de la población.</w:t>
      </w:r>
    </w:p>
    <w:p w:rsidR="006A2393" w:rsidRDefault="006A2393" w:rsidP="00FC5D8A">
      <w:pPr>
        <w:rPr>
          <w:rFonts w:ascii="Arial" w:hAnsi="Arial" w:cs="Arial"/>
          <w:sz w:val="24"/>
          <w:szCs w:val="24"/>
          <w:lang w:val="es-AR"/>
        </w:rPr>
      </w:pPr>
    </w:p>
    <w:p w:rsidR="006A2393" w:rsidRDefault="006A2393" w:rsidP="00FC5D8A">
      <w:pPr>
        <w:rPr>
          <w:rFonts w:ascii="Arial" w:hAnsi="Arial" w:cs="Arial"/>
          <w:sz w:val="24"/>
          <w:szCs w:val="24"/>
          <w:lang w:val="es-AR"/>
        </w:rPr>
      </w:pPr>
      <w:r>
        <w:rPr>
          <w:rFonts w:ascii="Arial" w:hAnsi="Arial" w:cs="Arial"/>
          <w:sz w:val="24"/>
          <w:szCs w:val="24"/>
          <w:lang w:val="es-AR"/>
        </w:rPr>
        <w:t>El problema planteado es poder categorizar una situación, objeto, o sujeto que tienen un conjunto de atributos variables en común, las cuales pertenecen a una población, de la cual se tiene una muestra de un conjunto menor de la población.</w:t>
      </w:r>
    </w:p>
    <w:p w:rsidR="006A2393" w:rsidRDefault="006A2393" w:rsidP="00FC5D8A">
      <w:pPr>
        <w:rPr>
          <w:rFonts w:ascii="Arial" w:hAnsi="Arial" w:cs="Arial"/>
          <w:sz w:val="24"/>
          <w:szCs w:val="24"/>
          <w:lang w:val="es-AR"/>
        </w:rPr>
      </w:pPr>
    </w:p>
    <w:p w:rsidR="006A2393" w:rsidRPr="00A75B98" w:rsidRDefault="006A2393" w:rsidP="00FC5D8A">
      <w:pPr>
        <w:rPr>
          <w:rFonts w:ascii="Arial" w:hAnsi="Arial" w:cs="Arial"/>
          <w:sz w:val="24"/>
          <w:szCs w:val="24"/>
          <w:lang w:val="en-US"/>
        </w:rPr>
      </w:pPr>
      <w:r w:rsidRPr="00A75B98">
        <w:rPr>
          <w:rFonts w:ascii="Arial" w:hAnsi="Arial" w:cs="Arial"/>
          <w:sz w:val="24"/>
          <w:szCs w:val="24"/>
          <w:lang w:val="en-US"/>
        </w:rPr>
        <w:t>REFERENCIAS</w:t>
      </w:r>
    </w:p>
    <w:p w:rsidR="006A2393" w:rsidRPr="00A75B98" w:rsidRDefault="006A2393" w:rsidP="00FC5D8A">
      <w:pPr>
        <w:rPr>
          <w:rFonts w:ascii="Arial" w:hAnsi="Arial" w:cs="Arial"/>
          <w:sz w:val="24"/>
          <w:szCs w:val="24"/>
          <w:lang w:val="en-US"/>
        </w:rPr>
      </w:pPr>
      <w:r w:rsidRPr="00A75B98">
        <w:rPr>
          <w:rFonts w:ascii="Arial" w:hAnsi="Arial" w:cs="Arial"/>
          <w:sz w:val="24"/>
          <w:szCs w:val="24"/>
          <w:lang w:val="en-US"/>
        </w:rPr>
        <w:t>1 http://airpo.binghamton.edu/conference/jan2004/Thomas_data_mining.pdf</w:t>
      </w:r>
    </w:p>
    <w:p w:rsidR="006A2393" w:rsidRPr="00A75B98" w:rsidRDefault="006A2393">
      <w:pPr>
        <w:rPr>
          <w:rFonts w:ascii="Arial" w:hAnsi="Arial" w:cs="Arial"/>
          <w:sz w:val="24"/>
          <w:szCs w:val="24"/>
          <w:lang w:val="en-US"/>
        </w:rPr>
      </w:pPr>
    </w:p>
    <w:sectPr w:rsidR="006A2393" w:rsidRPr="00A75B98" w:rsidSect="00B409E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051B"/>
    <w:rsid w:val="0001670F"/>
    <w:rsid w:val="00341114"/>
    <w:rsid w:val="003B2210"/>
    <w:rsid w:val="003E38CA"/>
    <w:rsid w:val="004835A3"/>
    <w:rsid w:val="00566DFF"/>
    <w:rsid w:val="005D0FC2"/>
    <w:rsid w:val="006764FD"/>
    <w:rsid w:val="006A2393"/>
    <w:rsid w:val="00721E2E"/>
    <w:rsid w:val="0078286D"/>
    <w:rsid w:val="007C0D8F"/>
    <w:rsid w:val="0083592B"/>
    <w:rsid w:val="008E41F6"/>
    <w:rsid w:val="009241F0"/>
    <w:rsid w:val="00983B5A"/>
    <w:rsid w:val="00A27ABA"/>
    <w:rsid w:val="00A7570E"/>
    <w:rsid w:val="00A75B98"/>
    <w:rsid w:val="00B409E5"/>
    <w:rsid w:val="00BA201A"/>
    <w:rsid w:val="00BE61E7"/>
    <w:rsid w:val="00CC7DAB"/>
    <w:rsid w:val="00DA1079"/>
    <w:rsid w:val="00DA2466"/>
    <w:rsid w:val="00DD0E7E"/>
    <w:rsid w:val="00DD37D4"/>
    <w:rsid w:val="00DE051B"/>
    <w:rsid w:val="00DE25C0"/>
    <w:rsid w:val="00F5488C"/>
    <w:rsid w:val="00F6100E"/>
    <w:rsid w:val="00FC5D8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9E5"/>
    <w:pPr>
      <w:spacing w:after="200" w:line="276" w:lineRule="auto"/>
    </w:pPr>
    <w:rPr>
      <w:lang w:val="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A75B98"/>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237</TotalTime>
  <Pages>1</Pages>
  <Words>256</Words>
  <Characters>1460</Characters>
  <Application>Microsoft Office Outlook</Application>
  <DocSecurity>0</DocSecurity>
  <Lines>0</Lines>
  <Paragraphs>0</Paragraphs>
  <ScaleCrop>false</ScaleCrop>
  <Company>UADE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UADE</dc:creator>
  <cp:keywords/>
  <dc:description/>
  <cp:lastModifiedBy>tomas</cp:lastModifiedBy>
  <cp:revision>7</cp:revision>
  <dcterms:created xsi:type="dcterms:W3CDTF">2011-06-13T11:55:00Z</dcterms:created>
  <dcterms:modified xsi:type="dcterms:W3CDTF">2011-06-17T01:03:00Z</dcterms:modified>
</cp:coreProperties>
</file>